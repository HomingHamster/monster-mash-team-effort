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16"/>
        <w:gridCol w:w="5179"/>
      </w:tblGrid>
      <w:tr w:rsidR="00417201" w14:paraId="6A036383" w14:textId="77777777">
        <w:trPr>
          <w:cantSplit/>
          <w:trHeight w:val="1296"/>
        </w:trPr>
        <w:tc>
          <w:tcPr>
            <w:tcW w:w="5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6F3F9" w14:textId="77777777" w:rsidR="00417201" w:rsidRDefault="00691521">
            <w:pPr>
              <w:pStyle w:val="CompanyName"/>
            </w:pPr>
            <w:proofErr w:type="spellStart"/>
            <w:r>
              <w:t>Mosnter</w:t>
            </w:r>
            <w:proofErr w:type="spellEnd"/>
            <w:r>
              <w:t xml:space="preserve"> Mash</w:t>
            </w:r>
          </w:p>
          <w:p w14:paraId="764A4563" w14:textId="77777777" w:rsidR="00417201" w:rsidRDefault="00691521">
            <w:r>
              <w:t xml:space="preserve">Team Effort </w:t>
            </w:r>
          </w:p>
          <w:p w14:paraId="1A54CE12" w14:textId="77777777" w:rsidR="00417201" w:rsidRDefault="00417201"/>
          <w:p w14:paraId="4272399E" w14:textId="77777777" w:rsidR="00417201" w:rsidRDefault="00417201"/>
        </w:tc>
        <w:tc>
          <w:tcPr>
            <w:tcW w:w="51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93B44" w14:textId="77777777" w:rsidR="00417201" w:rsidRDefault="00691521">
            <w:pPr>
              <w:pStyle w:val="Title"/>
            </w:pPr>
            <w:r>
              <w:t>TIME SHEET</w:t>
            </w:r>
          </w:p>
        </w:tc>
      </w:tr>
    </w:tbl>
    <w:p w14:paraId="1F0D8131" w14:textId="77777777" w:rsidR="00417201" w:rsidRDefault="00417201"/>
    <w:tbl>
      <w:tblPr>
        <w:tblW w:w="0" w:type="auto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0"/>
        <w:gridCol w:w="5791"/>
      </w:tblGrid>
      <w:tr w:rsidR="00417201" w14:paraId="753A1FB1" w14:textId="77777777">
        <w:trPr>
          <w:cantSplit/>
          <w:trHeight w:val="327"/>
        </w:trPr>
        <w:tc>
          <w:tcPr>
            <w:tcW w:w="3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21FE27" w14:textId="77777777" w:rsidR="00417201" w:rsidRDefault="00691521">
            <w:r>
              <w:rPr>
                <w:rFonts w:cs="Arial"/>
              </w:rPr>
              <w:t>Name:</w:t>
            </w:r>
          </w:p>
        </w:tc>
        <w:tc>
          <w:tcPr>
            <w:tcW w:w="5791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2017B5" w14:textId="77777777" w:rsidR="00417201" w:rsidRDefault="00691521">
            <w:r>
              <w:rPr>
                <w:rFonts w:cs="Arial"/>
              </w:rPr>
              <w:t>Ben Brooks</w:t>
            </w:r>
          </w:p>
        </w:tc>
      </w:tr>
      <w:tr w:rsidR="00417201" w14:paraId="733A736A" w14:textId="77777777">
        <w:trPr>
          <w:cantSplit/>
          <w:trHeight w:val="327"/>
        </w:trPr>
        <w:tc>
          <w:tcPr>
            <w:tcW w:w="368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EB832" w14:textId="77777777" w:rsidR="00417201" w:rsidRDefault="00691521">
            <w:r>
              <w:rPr>
                <w:rFonts w:cs="Arial"/>
              </w:rPr>
              <w:t>Student Number:</w:t>
            </w:r>
          </w:p>
        </w:tc>
        <w:tc>
          <w:tcPr>
            <w:tcW w:w="579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4D2968" w14:textId="77777777" w:rsidR="00417201" w:rsidRDefault="00691521">
            <w:proofErr w:type="gramStart"/>
            <w:r>
              <w:rPr>
                <w:rFonts w:cs="Arial"/>
              </w:rPr>
              <w:t>beb12</w:t>
            </w:r>
            <w:proofErr w:type="gramEnd"/>
          </w:p>
        </w:tc>
      </w:tr>
    </w:tbl>
    <w:p w14:paraId="246A9448" w14:textId="77777777" w:rsidR="00417201" w:rsidRDefault="00417201"/>
    <w:tbl>
      <w:tblPr>
        <w:tblW w:w="0" w:type="auto"/>
        <w:tblInd w:w="-115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0"/>
        <w:gridCol w:w="2494"/>
        <w:gridCol w:w="2506"/>
        <w:gridCol w:w="2508"/>
      </w:tblGrid>
      <w:tr w:rsidR="00417201" w14:paraId="1CD2D2A0" w14:textId="77777777">
        <w:trPr>
          <w:cantSplit/>
          <w:trHeight w:val="291"/>
        </w:trPr>
        <w:tc>
          <w:tcPr>
            <w:tcW w:w="2490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761DA" w14:textId="77777777" w:rsidR="00417201" w:rsidRDefault="00691521">
            <w:pPr>
              <w:pStyle w:val="Heading1"/>
            </w:pPr>
            <w:r>
              <w:t>Week</w:t>
            </w:r>
          </w:p>
        </w:tc>
        <w:tc>
          <w:tcPr>
            <w:tcW w:w="249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01BDEA" w14:textId="77777777" w:rsidR="00417201" w:rsidRDefault="00691521">
            <w:pPr>
              <w:pStyle w:val="Heading1"/>
            </w:pPr>
            <w:r>
              <w:t>Start Time</w:t>
            </w:r>
          </w:p>
        </w:tc>
        <w:tc>
          <w:tcPr>
            <w:tcW w:w="2506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8DF8C0F" w14:textId="77777777" w:rsidR="00417201" w:rsidRDefault="00691521">
            <w:pPr>
              <w:pStyle w:val="Heading1"/>
            </w:pPr>
            <w:r>
              <w:t>End Time</w:t>
            </w:r>
          </w:p>
        </w:tc>
        <w:tc>
          <w:tcPr>
            <w:tcW w:w="2508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30CCAF5" w14:textId="77777777" w:rsidR="00417201" w:rsidRDefault="00691521">
            <w:pPr>
              <w:pStyle w:val="Heading1"/>
            </w:pPr>
            <w:r>
              <w:t>Hours.</w:t>
            </w:r>
          </w:p>
        </w:tc>
      </w:tr>
      <w:tr w:rsidR="00417201" w14:paraId="368D3374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E711C0" w14:textId="77777777" w:rsidR="00417201" w:rsidRDefault="00691521">
            <w:r>
              <w:t>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A0EA7C" w14:textId="77777777" w:rsidR="00417201" w:rsidRDefault="00691521">
            <w:r>
              <w:t>2012-10-01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5507AEC" w14:textId="77777777" w:rsidR="00417201" w:rsidRDefault="00691521">
            <w:r>
              <w:t>2012-10-07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88B4CF" w14:textId="77777777" w:rsidR="00417201" w:rsidRDefault="00691521">
            <w:pPr>
              <w:pStyle w:val="Amount"/>
            </w:pPr>
            <w:r>
              <w:t>6</w:t>
            </w:r>
          </w:p>
        </w:tc>
      </w:tr>
      <w:tr w:rsidR="00417201" w14:paraId="631400B9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FBC334" w14:textId="77777777" w:rsidR="00417201" w:rsidRDefault="00691521">
            <w:r>
              <w:t>2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7C8878" w14:textId="77777777" w:rsidR="00417201" w:rsidRDefault="00691521">
            <w:r>
              <w:t>2012-10-08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8C309F" w14:textId="77777777" w:rsidR="00417201" w:rsidRDefault="00691521">
            <w:r>
              <w:t>2012-10-14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32131C" w14:textId="77777777" w:rsidR="00417201" w:rsidRDefault="00691521">
            <w:pPr>
              <w:pStyle w:val="Amount"/>
            </w:pPr>
            <w:r>
              <w:t>4</w:t>
            </w:r>
          </w:p>
        </w:tc>
      </w:tr>
      <w:tr w:rsidR="00417201" w14:paraId="7AAFA566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16C9440" w14:textId="77777777" w:rsidR="00417201" w:rsidRDefault="00691521">
            <w:r>
              <w:t>3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8002F7" w14:textId="77777777" w:rsidR="00417201" w:rsidRDefault="00691521">
            <w:r>
              <w:t>2012-10-15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2FE7B8D" w14:textId="77777777" w:rsidR="00417201" w:rsidRDefault="00691521">
            <w:r>
              <w:t>2012-10-21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D67E13" w14:textId="77777777" w:rsidR="00417201" w:rsidRDefault="00691521">
            <w:pPr>
              <w:pStyle w:val="Amount"/>
            </w:pPr>
            <w:r>
              <w:t>5</w:t>
            </w:r>
          </w:p>
        </w:tc>
      </w:tr>
      <w:tr w:rsidR="00417201" w14:paraId="21E09FA1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692C9F" w14:textId="77777777" w:rsidR="00417201" w:rsidRDefault="00691521">
            <w:r>
              <w:t>4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0E19F43" w14:textId="77777777" w:rsidR="00417201" w:rsidRDefault="00691521">
            <w:r>
              <w:t>2012-10-22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AA79C77" w14:textId="77777777" w:rsidR="00417201" w:rsidRDefault="00691521">
            <w:r>
              <w:t>2012-10-28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B2A53E0" w14:textId="77777777" w:rsidR="00417201" w:rsidRDefault="00691521">
            <w:pPr>
              <w:pStyle w:val="Amount"/>
            </w:pPr>
            <w:r>
              <w:t>4</w:t>
            </w:r>
          </w:p>
        </w:tc>
      </w:tr>
      <w:tr w:rsidR="00417201" w14:paraId="2AC83B4D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158A2A7" w14:textId="77777777" w:rsidR="00417201" w:rsidRDefault="00691521">
            <w:r>
              <w:t>5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064BF3B" w14:textId="77777777" w:rsidR="00417201" w:rsidRDefault="00691521">
            <w:r>
              <w:t>2012-10-29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408F6C0" w14:textId="77777777" w:rsidR="00417201" w:rsidRDefault="00691521" w:rsidP="00691521">
            <w:r>
              <w:t>2012-11-04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6EF060E" w14:textId="77777777" w:rsidR="00417201" w:rsidRDefault="00691521">
            <w:pPr>
              <w:pStyle w:val="Amount"/>
            </w:pPr>
            <w:r>
              <w:t>2</w:t>
            </w:r>
          </w:p>
        </w:tc>
      </w:tr>
      <w:tr w:rsidR="00417201" w14:paraId="0B827B7C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97C83F" w14:textId="77777777" w:rsidR="00417201" w:rsidRDefault="00691521">
            <w:r>
              <w:t>6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FE9F977" w14:textId="77777777" w:rsidR="00417201" w:rsidRDefault="00691521">
            <w:r>
              <w:t>2012-11-05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E144F9A" w14:textId="77777777" w:rsidR="00417201" w:rsidRDefault="00691521" w:rsidP="00691521">
            <w:r>
              <w:t>2012-11-11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C3EAD12" w14:textId="77777777" w:rsidR="00417201" w:rsidRDefault="00691521">
            <w:pPr>
              <w:pStyle w:val="Amount"/>
            </w:pPr>
            <w:r>
              <w:t>3</w:t>
            </w:r>
          </w:p>
        </w:tc>
      </w:tr>
      <w:tr w:rsidR="00417201" w14:paraId="4B8DD3F1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7C805E9" w14:textId="77777777" w:rsidR="00417201" w:rsidRDefault="00691521">
            <w:r>
              <w:t>7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F978885" w14:textId="77777777" w:rsidR="00417201" w:rsidRDefault="00691521">
            <w:r>
              <w:t>2012-11-12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35D3E18" w14:textId="77777777" w:rsidR="00417201" w:rsidRDefault="00691521">
            <w:r>
              <w:t>2012-11-18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23E827" w14:textId="6E5DA4B4" w:rsidR="00417201" w:rsidRDefault="001B1B4A">
            <w:pPr>
              <w:pStyle w:val="Amount"/>
            </w:pPr>
            <w:r>
              <w:t>2</w:t>
            </w:r>
          </w:p>
        </w:tc>
      </w:tr>
      <w:tr w:rsidR="00691521" w14:paraId="57D51C62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B08B219" w14:textId="77777777" w:rsidR="00691521" w:rsidRDefault="00691521">
            <w:r>
              <w:t>8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A531FD" w14:textId="77777777" w:rsidR="00691521" w:rsidRDefault="00691521">
            <w:r>
              <w:t>2012-11-19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77B86A2" w14:textId="77777777" w:rsidR="00691521" w:rsidRDefault="00691521">
            <w:r>
              <w:t>2012-11-25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E8D8E2" w14:textId="7E493A16" w:rsidR="00691521" w:rsidRDefault="001B1B4A" w:rsidP="001B1B4A">
            <w:pPr>
              <w:pStyle w:val="Amount"/>
            </w:pPr>
            <w:r>
              <w:t>2</w:t>
            </w:r>
          </w:p>
        </w:tc>
      </w:tr>
      <w:tr w:rsidR="00691521" w14:paraId="337A1C8A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AEC3FB" w14:textId="77777777" w:rsidR="00691521" w:rsidRDefault="00691521">
            <w:r>
              <w:t>9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CA128A2" w14:textId="77777777" w:rsidR="00691521" w:rsidRDefault="00691521">
            <w:r>
              <w:t>2012-11-26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DA0AE63" w14:textId="77777777" w:rsidR="00691521" w:rsidRDefault="00691521">
            <w:r>
              <w:t>2012-12-02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84ED624" w14:textId="5A69F02F" w:rsidR="00691521" w:rsidRDefault="00691521" w:rsidP="001B1B4A">
            <w:pPr>
              <w:pStyle w:val="Amount"/>
            </w:pPr>
            <w:bookmarkStart w:id="0" w:name="_GoBack"/>
            <w:bookmarkEnd w:id="0"/>
          </w:p>
        </w:tc>
      </w:tr>
      <w:tr w:rsidR="00691521" w14:paraId="749A62F8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EA59E77" w14:textId="77777777" w:rsidR="00691521" w:rsidRDefault="00691521">
            <w:r>
              <w:t>10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2BD2E3E" w14:textId="77777777" w:rsidR="00691521" w:rsidRDefault="00691521">
            <w:r>
              <w:t>2012-12-03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EA3F9D6" w14:textId="77777777" w:rsidR="00691521" w:rsidRDefault="00691521">
            <w:r>
              <w:t>2012-12-09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3B43D24" w14:textId="2D3023E6" w:rsidR="00691521" w:rsidRDefault="00691521" w:rsidP="001B1B4A">
            <w:pPr>
              <w:pStyle w:val="Amount"/>
            </w:pPr>
          </w:p>
        </w:tc>
      </w:tr>
      <w:tr w:rsidR="00691521" w14:paraId="56FB7DBD" w14:textId="77777777">
        <w:trPr>
          <w:cantSplit/>
          <w:trHeight w:val="263"/>
        </w:trPr>
        <w:tc>
          <w:tcPr>
            <w:tcW w:w="2490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1D3BC94" w14:textId="77777777" w:rsidR="00691521" w:rsidRDefault="00691521">
            <w:r>
              <w:t>11</w:t>
            </w:r>
          </w:p>
        </w:tc>
        <w:tc>
          <w:tcPr>
            <w:tcW w:w="2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2F6569B" w14:textId="77777777" w:rsidR="00691521" w:rsidRDefault="00691521">
            <w:r>
              <w:t>2012-12-10</w:t>
            </w:r>
          </w:p>
        </w:tc>
        <w:tc>
          <w:tcPr>
            <w:tcW w:w="25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F652DD0" w14:textId="77777777" w:rsidR="00691521" w:rsidRDefault="00691521">
            <w:r>
              <w:t>2012-12-14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79B2C33" w14:textId="2ADE0CD1" w:rsidR="00691521" w:rsidRDefault="00691521" w:rsidP="001B1B4A">
            <w:pPr>
              <w:pStyle w:val="Amount"/>
            </w:pPr>
          </w:p>
        </w:tc>
      </w:tr>
      <w:tr w:rsidR="00417201" w14:paraId="55E708D1" w14:textId="77777777">
        <w:trPr>
          <w:cantSplit/>
          <w:trHeight w:val="267"/>
        </w:trPr>
        <w:tc>
          <w:tcPr>
            <w:tcW w:w="2490" w:type="dxa"/>
            <w:tcBorders>
              <w:top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9139401" w14:textId="77777777" w:rsidR="00417201" w:rsidRDefault="00417201">
            <w:pPr>
              <w:jc w:val="right"/>
            </w:pPr>
          </w:p>
        </w:tc>
        <w:tc>
          <w:tcPr>
            <w:tcW w:w="2494" w:type="dxa"/>
            <w:tcBorders>
              <w:top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F21A3C2" w14:textId="77777777" w:rsidR="00417201" w:rsidRDefault="00417201">
            <w:pPr>
              <w:jc w:val="right"/>
            </w:pPr>
          </w:p>
        </w:tc>
        <w:tc>
          <w:tcPr>
            <w:tcW w:w="2506" w:type="dxa"/>
            <w:tcBorders>
              <w:top w:val="single" w:sz="6" w:space="0" w:color="00000A"/>
              <w:right w:val="single" w:sz="6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894288F" w14:textId="77777777" w:rsidR="00417201" w:rsidRDefault="00691521">
            <w:pPr>
              <w:pStyle w:val="Heading2"/>
            </w:pPr>
            <w:r>
              <w:t xml:space="preserve"> Totals</w:t>
            </w:r>
          </w:p>
        </w:tc>
        <w:tc>
          <w:tcPr>
            <w:tcW w:w="2508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6E4E30B" w14:textId="59C088AA" w:rsidR="00417201" w:rsidRDefault="00691521" w:rsidP="001B1B4A">
            <w:pPr>
              <w:pStyle w:val="Amount"/>
            </w:pPr>
            <w:r>
              <w:t>2</w:t>
            </w:r>
            <w:r w:rsidR="001B1B4A">
              <w:t>8</w:t>
            </w:r>
          </w:p>
        </w:tc>
      </w:tr>
    </w:tbl>
    <w:p w14:paraId="1B4A2261" w14:textId="77777777" w:rsidR="00417201" w:rsidRDefault="00417201"/>
    <w:p w14:paraId="06159EA9" w14:textId="77777777" w:rsidR="00417201" w:rsidRDefault="00417201"/>
    <w:sectPr w:rsidR="00417201">
      <w:pgSz w:w="12240" w:h="15840"/>
      <w:pgMar w:top="1440" w:right="1080" w:bottom="72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244BF"/>
    <w:multiLevelType w:val="multilevel"/>
    <w:tmpl w:val="2056F9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7201"/>
    <w:rsid w:val="001B1B4A"/>
    <w:rsid w:val="00417201"/>
    <w:rsid w:val="0069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BDD5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Times New Roman"/>
      <w:lang w:eastAsia="en-US"/>
    </w:rPr>
  </w:style>
  <w:style w:type="paragraph" w:styleId="Heading1">
    <w:name w:val="heading 1"/>
    <w:basedOn w:val="Normal"/>
    <w:next w:val="Textbody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Textbody"/>
    <w:pPr>
      <w:numPr>
        <w:ilvl w:val="1"/>
        <w:numId w:val="1"/>
      </w:num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rPr>
      <w:rFonts w:ascii="Arial" w:hAnsi="Arial"/>
      <w:b/>
      <w:color w:val="7F7F7F"/>
      <w:spacing w:val="5"/>
      <w:sz w:val="52"/>
      <w:szCs w:val="52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pPr>
      <w:jc w:val="right"/>
    </w:pPr>
    <w:rPr>
      <w:b/>
      <w:bCs/>
      <w:color w:val="7F7F7F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rPr>
      <w:b/>
      <w:sz w:val="28"/>
    </w:rPr>
  </w:style>
  <w:style w:type="paragraph" w:customStyle="1" w:styleId="Amount">
    <w:name w:val="Amount"/>
    <w:basedOn w:val="Normal"/>
    <w:pPr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365</Characters>
  <Application>Microsoft Macintosh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Ben Brooks</dc:creator>
  <cp:lastModifiedBy>Ben Brooks</cp:lastModifiedBy>
  <cp:revision>3</cp:revision>
  <dcterms:created xsi:type="dcterms:W3CDTF">2012-11-05T21:26:00Z</dcterms:created>
  <dcterms:modified xsi:type="dcterms:W3CDTF">2012-11-27T15:30:00Z</dcterms:modified>
</cp:coreProperties>
</file>