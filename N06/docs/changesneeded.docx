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074" w:rsidRDefault="00714074" w:rsidP="00714074">
      <w:r>
        <w:t>TL</w:t>
      </w:r>
      <w:proofErr w:type="gramStart"/>
      <w:r>
        <w:t>;DR</w:t>
      </w:r>
      <w:proofErr w:type="gramEnd"/>
      <w:r>
        <w:t xml:space="preserve"> We need info from everyone to complete the documentation which is due on 18</w:t>
      </w:r>
      <w:r w:rsidRPr="00714074">
        <w:rPr>
          <w:vertAlign w:val="superscript"/>
        </w:rPr>
        <w:t>th</w:t>
      </w:r>
      <w:r>
        <w:t xml:space="preserve"> Feb, but focus on coding this week.</w:t>
      </w:r>
    </w:p>
    <w:p w:rsidR="00714074" w:rsidRDefault="00714074">
      <w:proofErr w:type="gramStart"/>
      <w:r>
        <w:t>Myself</w:t>
      </w:r>
      <w:proofErr w:type="gramEnd"/>
      <w:r w:rsidR="0002124D">
        <w:t xml:space="preserve"> and Amy have made the relevant changes we can make without having input from the rest of the team who are more familiar with certain areas. So far we have 3 documents th</w:t>
      </w:r>
      <w:r>
        <w:t>at are missing some information;</w:t>
      </w:r>
      <w:r w:rsidR="0002124D">
        <w:t xml:space="preserve"> project plan, testing specification, and design specification. When we have this information we can </w:t>
      </w:r>
      <w:r>
        <w:t xml:space="preserve">complete the documents </w:t>
      </w:r>
      <w:proofErr w:type="spellStart"/>
      <w:r>
        <w:t>and</w:t>
      </w:r>
      <w:r w:rsidR="0002124D">
        <w:t>then</w:t>
      </w:r>
      <w:proofErr w:type="spellEnd"/>
      <w:r w:rsidR="0002124D">
        <w:t xml:space="preserve"> refer back to the requirements specification to ensure the game and the documents have everything that has been asked of us.</w:t>
      </w:r>
      <w:r w:rsidR="00E8328C">
        <w:t xml:space="preserve"> </w:t>
      </w:r>
      <w:r>
        <w:t>Oh and d</w:t>
      </w:r>
      <w:r w:rsidR="00E8328C">
        <w:t>on’t forget to keep track of your ho</w:t>
      </w:r>
      <w:r>
        <w:t>urs that you put in this week. The documentation isn’t as urgent as the game application as it needs to be handed in on the 18</w:t>
      </w:r>
      <w:r w:rsidRPr="00714074">
        <w:rPr>
          <w:vertAlign w:val="superscript"/>
        </w:rPr>
        <w:t>th</w:t>
      </w:r>
      <w:r>
        <w:t xml:space="preserve"> of </w:t>
      </w:r>
      <w:proofErr w:type="gramStart"/>
      <w:r>
        <w:t>Feb,</w:t>
      </w:r>
      <w:proofErr w:type="gramEnd"/>
      <w:r>
        <w:t xml:space="preserve"> however there are some things that need to be cleared up. The sooner me and </w:t>
      </w:r>
      <w:proofErr w:type="spellStart"/>
      <w:proofErr w:type="gramStart"/>
      <w:r>
        <w:t>amy</w:t>
      </w:r>
      <w:proofErr w:type="spellEnd"/>
      <w:proofErr w:type="gramEnd"/>
      <w:r>
        <w:t xml:space="preserve"> get this information the better, but as I said, it is obviously more important to get the coding side done this week so don’t stress if you’re busy with other work.</w:t>
      </w:r>
    </w:p>
    <w:p w:rsidR="0002124D" w:rsidRDefault="0002124D">
      <w:r>
        <w:t>Project Plan Information Ne</w:t>
      </w:r>
      <w:bookmarkStart w:id="0" w:name="_GoBack"/>
      <w:bookmarkEnd w:id="0"/>
      <w:r>
        <w:t>eded</w:t>
      </w:r>
    </w:p>
    <w:p w:rsidR="0002124D" w:rsidRDefault="0002124D" w:rsidP="0002124D">
      <w:pPr>
        <w:pStyle w:val="ListParagraph"/>
        <w:numPr>
          <w:ilvl w:val="0"/>
          <w:numId w:val="2"/>
        </w:numPr>
      </w:pPr>
      <w:r>
        <w:t>Firstly we need more information and detail on how the system is expected to work rather than talk about the platforms. This was originally discussed by Felix however some else may want to contribute some ideas? FELIX, JAMES, BEN, DAN</w:t>
      </w:r>
      <w:r w:rsidR="00E8328C">
        <w:t>,CHRIS</w:t>
      </w:r>
    </w:p>
    <w:p w:rsidR="0002124D" w:rsidRPr="00013867" w:rsidRDefault="0016562A" w:rsidP="0002124D">
      <w:pPr>
        <w:pStyle w:val="ListParagraph"/>
        <w:numPr>
          <w:ilvl w:val="0"/>
          <w:numId w:val="2"/>
        </w:numPr>
      </w:pPr>
      <w:r>
        <w:t xml:space="preserve">Next factor is in regards to the </w:t>
      </w:r>
      <w:r w:rsidR="00714074">
        <w:t>server</w:t>
      </w:r>
      <w:r>
        <w:t xml:space="preserve">. Is server </w:t>
      </w:r>
      <w:r w:rsidR="00013867">
        <w:rPr>
          <w:rFonts w:asciiTheme="majorHAnsi" w:hAnsiTheme="majorHAnsi"/>
        </w:rPr>
        <w:t>location needed for login/</w:t>
      </w:r>
      <w:proofErr w:type="gramStart"/>
      <w:r w:rsidR="00013867">
        <w:rPr>
          <w:rFonts w:asciiTheme="majorHAnsi" w:hAnsiTheme="majorHAnsi"/>
        </w:rPr>
        <w:t>registration.</w:t>
      </w:r>
      <w:proofErr w:type="gramEnd"/>
      <w:r w:rsidR="00013867">
        <w:rPr>
          <w:rFonts w:asciiTheme="majorHAnsi" w:hAnsiTheme="majorHAnsi"/>
        </w:rPr>
        <w:t xml:space="preserve"> Bernie suspected user login/register is on its own server </w:t>
      </w:r>
      <w:r w:rsidR="00013867" w:rsidRPr="008C09ED">
        <w:rPr>
          <w:rFonts w:asciiTheme="majorHAnsi" w:hAnsiTheme="majorHAnsi"/>
        </w:rPr>
        <w:t>and only interact with other servers through friends who are registered there.</w:t>
      </w:r>
      <w:r w:rsidR="00013867">
        <w:rPr>
          <w:rFonts w:asciiTheme="majorHAnsi" w:hAnsiTheme="majorHAnsi"/>
        </w:rPr>
        <w:t xml:space="preserve"> </w:t>
      </w:r>
      <w:r w:rsidR="00714074">
        <w:t>JAMES, DAN,CHRIS</w:t>
      </w:r>
    </w:p>
    <w:p w:rsidR="00013867" w:rsidRPr="00013867" w:rsidRDefault="00013867" w:rsidP="0002124D">
      <w:pPr>
        <w:pStyle w:val="ListParagraph"/>
        <w:numPr>
          <w:ilvl w:val="0"/>
          <w:numId w:val="2"/>
        </w:numPr>
      </w:pPr>
      <w:r>
        <w:rPr>
          <w:rFonts w:asciiTheme="majorHAnsi" w:hAnsiTheme="majorHAnsi"/>
        </w:rPr>
        <w:t>Another issue with the UI design. Bernie didn’t approve of the idea of right clicking to activate certain menus (not sure if this is still part of the design, may have changed) He suggested using visible links or buttons would be better. Keep in mind, the software is an educational tool to inform the general public about aspects of evolution and genetics and the users will be young people.</w:t>
      </w:r>
      <w:r w:rsidR="00D15B07">
        <w:rPr>
          <w:rFonts w:asciiTheme="majorHAnsi" w:hAnsiTheme="majorHAnsi"/>
        </w:rPr>
        <w:t xml:space="preserve"> BEN/FELIX</w:t>
      </w:r>
    </w:p>
    <w:p w:rsidR="00013867" w:rsidRDefault="00D15B07" w:rsidP="0002124D">
      <w:pPr>
        <w:pStyle w:val="ListParagraph"/>
        <w:numPr>
          <w:ilvl w:val="0"/>
          <w:numId w:val="2"/>
        </w:numPr>
      </w:pPr>
      <w:r>
        <w:t>It</w:t>
      </w:r>
      <w:r w:rsidR="00E8328C">
        <w:t>’</w:t>
      </w:r>
      <w:r>
        <w:t>s unclear whether the start a fight button is to send a fight challenge or accept a challenge, how will we determine this? BEN/FELIX/JAMES/DAN</w:t>
      </w:r>
      <w:r w:rsidR="00302E7C">
        <w:t>/</w:t>
      </w:r>
      <w:r w:rsidR="00E8328C">
        <w:t>CHRIS</w:t>
      </w:r>
    </w:p>
    <w:p w:rsidR="00D15B07" w:rsidRDefault="00D15B07" w:rsidP="0002124D">
      <w:pPr>
        <w:pStyle w:val="ListParagraph"/>
        <w:numPr>
          <w:ilvl w:val="0"/>
          <w:numId w:val="2"/>
        </w:numPr>
      </w:pPr>
      <w:r>
        <w:t>Most importantly we need to decide on a final GUI design (again this may have already been done</w:t>
      </w:r>
      <w:r w:rsidR="00302E7C">
        <w:t xml:space="preserve"> as development has already started</w:t>
      </w:r>
      <w:r>
        <w:t>) so we can have a clear understanding of what we’re aiming for and so we can change the</w:t>
      </w:r>
      <w:r w:rsidR="00302E7C">
        <w:t xml:space="preserve"> original</w:t>
      </w:r>
      <w:r>
        <w:t xml:space="preserve"> plan. BEN/FELIX + Group Decision.</w:t>
      </w:r>
    </w:p>
    <w:p w:rsidR="00F77014" w:rsidRPr="008C09ED" w:rsidRDefault="00F77014" w:rsidP="00F77014">
      <w:pPr>
        <w:pStyle w:val="NormalWeb"/>
        <w:numPr>
          <w:ilvl w:val="0"/>
          <w:numId w:val="2"/>
        </w:numPr>
        <w:spacing w:before="0" w:beforeAutospacing="0" w:after="0" w:afterAutospacing="0"/>
        <w:rPr>
          <w:rFonts w:asciiTheme="majorHAnsi" w:hAnsiTheme="majorHAnsi"/>
          <w:sz w:val="22"/>
          <w:szCs w:val="22"/>
        </w:rPr>
      </w:pPr>
      <w:r>
        <w:rPr>
          <w:rFonts w:asciiTheme="majorHAnsi" w:hAnsiTheme="majorHAnsi"/>
        </w:rPr>
        <w:t xml:space="preserve">Bernie not </w:t>
      </w:r>
      <w:r w:rsidRPr="008C09ED">
        <w:rPr>
          <w:rFonts w:asciiTheme="majorHAnsi" w:hAnsiTheme="majorHAnsi"/>
          <w:sz w:val="22"/>
          <w:szCs w:val="22"/>
        </w:rPr>
        <w:t>convinced about the way you are reusing elements (include and extends), but it might make sense to you.</w:t>
      </w:r>
      <w:r>
        <w:rPr>
          <w:rFonts w:asciiTheme="majorHAnsi" w:hAnsiTheme="majorHAnsi"/>
          <w:sz w:val="22"/>
          <w:szCs w:val="22"/>
        </w:rPr>
        <w:t xml:space="preserve"> Does this make sense to us or do we need to change? DAN/JAMES? If it makes sense to us and we can </w:t>
      </w:r>
      <w:proofErr w:type="spellStart"/>
      <w:r>
        <w:rPr>
          <w:rFonts w:asciiTheme="majorHAnsi" w:hAnsiTheme="majorHAnsi"/>
          <w:sz w:val="22"/>
          <w:szCs w:val="22"/>
        </w:rPr>
        <w:t>backup</w:t>
      </w:r>
      <w:proofErr w:type="spellEnd"/>
      <w:r>
        <w:rPr>
          <w:rFonts w:asciiTheme="majorHAnsi" w:hAnsiTheme="majorHAnsi"/>
          <w:sz w:val="22"/>
          <w:szCs w:val="22"/>
        </w:rPr>
        <w:t xml:space="preserve"> our idea I think it will be ok, he just seems a bit unclear and we will have to explain.</w:t>
      </w:r>
    </w:p>
    <w:p w:rsidR="0002124D" w:rsidRDefault="0002124D"/>
    <w:p w:rsidR="005361E3" w:rsidRDefault="0036530F">
      <w:r>
        <w:t>Design Specification Information Needed</w:t>
      </w:r>
    </w:p>
    <w:p w:rsidR="0036530F" w:rsidRDefault="0036530F" w:rsidP="0036530F">
      <w:pPr>
        <w:pStyle w:val="ListParagraph"/>
        <w:numPr>
          <w:ilvl w:val="0"/>
          <w:numId w:val="1"/>
        </w:numPr>
      </w:pPr>
      <w:r>
        <w:t xml:space="preserve">We need to design the structure for the design specification. We are advised we need to split the design up into the components of the game. </w:t>
      </w:r>
      <w:proofErr w:type="spellStart"/>
      <w:r>
        <w:t>E.g</w:t>
      </w:r>
      <w:proofErr w:type="spellEnd"/>
      <w:r>
        <w:t xml:space="preserve"> Front end user interface, server side code and the database. So we basically need information on each of these features and what the</w:t>
      </w:r>
      <w:r w:rsidR="00302E7C">
        <w:t>y</w:t>
      </w:r>
      <w:r>
        <w:t xml:space="preserve"> consist of. Could the creators of user interface, server side code and database let us know information on the features so we can update the </w:t>
      </w:r>
      <w:r w:rsidR="00302E7C">
        <w:t>document?</w:t>
      </w:r>
      <w:r>
        <w:t xml:space="preserve"> DAN, JAMES, BEN, FELIX, CHRIS</w:t>
      </w:r>
    </w:p>
    <w:p w:rsidR="0036530F" w:rsidRDefault="0036530F" w:rsidP="0036530F">
      <w:pPr>
        <w:pStyle w:val="ListParagraph"/>
        <w:numPr>
          <w:ilvl w:val="0"/>
          <w:numId w:val="1"/>
        </w:numPr>
      </w:pPr>
      <w:r>
        <w:lastRenderedPageBreak/>
        <w:t xml:space="preserve">We need to explain in detail the structure of the database and what it entails. What keys and tables </w:t>
      </w:r>
      <w:proofErr w:type="spellStart"/>
      <w:r>
        <w:t>etc</w:t>
      </w:r>
      <w:proofErr w:type="spellEnd"/>
      <w:r>
        <w:t xml:space="preserve"> are going to be used? DAN/ JAMES</w:t>
      </w:r>
      <w:r w:rsidR="00E8328C">
        <w:t>/CHRIS</w:t>
      </w:r>
    </w:p>
    <w:p w:rsidR="0036530F" w:rsidRPr="008F696B" w:rsidRDefault="0036530F" w:rsidP="0036530F">
      <w:pPr>
        <w:pStyle w:val="ListParagraph"/>
        <w:numPr>
          <w:ilvl w:val="0"/>
          <w:numId w:val="1"/>
        </w:numPr>
      </w:pPr>
      <w:r>
        <w:t xml:space="preserve">We have implemented the ability to trade </w:t>
      </w:r>
      <w:proofErr w:type="gramStart"/>
      <w:r>
        <w:t>monsters,</w:t>
      </w:r>
      <w:proofErr w:type="gramEnd"/>
      <w:r>
        <w:t xml:space="preserve"> however we only need the ability to sell monsters, not trade</w:t>
      </w:r>
      <w:r w:rsidR="00054C53">
        <w:t xml:space="preserve"> with other users</w:t>
      </w:r>
      <w:r>
        <w:t>. Are we still going to implement this feature even though it is not needed?</w:t>
      </w:r>
      <w:r w:rsidR="00054C53">
        <w:t xml:space="preserve"> </w:t>
      </w:r>
      <w:r w:rsidR="00054C53" w:rsidRPr="00DD3CCE">
        <w:rPr>
          <w:rFonts w:ascii="Helvetica Neue" w:eastAsia="Times New Roman" w:hAnsi="Helvetica Neue" w:cs="Times New Roman"/>
        </w:rPr>
        <w:t>(4.2.4, 6.2.5).</w:t>
      </w:r>
      <w:r w:rsidR="00054C53">
        <w:rPr>
          <w:rFonts w:ascii="Helvetica Neue" w:eastAsia="Times New Roman" w:hAnsi="Helvetica Neue" w:cs="Times New Roman"/>
        </w:rPr>
        <w:t xml:space="preserve"> JAMES, DAN</w:t>
      </w:r>
      <w:r w:rsidR="00E8328C">
        <w:rPr>
          <w:rFonts w:ascii="Helvetica Neue" w:eastAsia="Times New Roman" w:hAnsi="Helvetica Neue" w:cs="Times New Roman"/>
        </w:rPr>
        <w:t>/CHRIS</w:t>
      </w:r>
      <w:r w:rsidR="00054C53">
        <w:rPr>
          <w:rFonts w:ascii="Helvetica Neue" w:eastAsia="Times New Roman" w:hAnsi="Helvetica Neue" w:cs="Times New Roman"/>
        </w:rPr>
        <w:t>?</w:t>
      </w:r>
    </w:p>
    <w:p w:rsidR="00272A98" w:rsidRDefault="00272A98" w:rsidP="008F696B"/>
    <w:p w:rsidR="008F696B" w:rsidRDefault="008F696B" w:rsidP="008F696B">
      <w:r>
        <w:t>Testing Specification Information needed.</w:t>
      </w:r>
    </w:p>
    <w:p w:rsidR="00272A98" w:rsidRDefault="00272A98" w:rsidP="00272A98">
      <w:pPr>
        <w:pStyle w:val="ListParagraph"/>
        <w:numPr>
          <w:ilvl w:val="0"/>
          <w:numId w:val="3"/>
        </w:numPr>
      </w:pPr>
      <w:r>
        <w:t xml:space="preserve">For one of our tests we have ‘User has correct password but wrong username. Bernie suggested this wouldn’t be possible. Are we removing this test? DAN/CHRIS/JAMES. </w:t>
      </w:r>
    </w:p>
    <w:p w:rsidR="00272A98" w:rsidRPr="00272A98" w:rsidRDefault="00272A98" w:rsidP="00272A98">
      <w:pPr>
        <w:pStyle w:val="ListParagraph"/>
        <w:numPr>
          <w:ilvl w:val="0"/>
          <w:numId w:val="3"/>
        </w:numPr>
      </w:pPr>
      <w:r>
        <w:rPr>
          <w:rFonts w:ascii="Helvetica Neue" w:eastAsia="Times New Roman" w:hAnsi="Helvetica Neue" w:cs="Times New Roman"/>
        </w:rPr>
        <w:t>Have we</w:t>
      </w:r>
      <w:r w:rsidRPr="00AA5021">
        <w:rPr>
          <w:rFonts w:ascii="Helvetica Neue" w:eastAsia="Times New Roman" w:hAnsi="Helvetica Neue" w:cs="Times New Roman"/>
        </w:rPr>
        <w:t xml:space="preserve"> thought about the impact on linked friends accounts?</w:t>
      </w:r>
      <w:r>
        <w:rPr>
          <w:rFonts w:ascii="Helvetica Neue" w:eastAsia="Times New Roman" w:hAnsi="Helvetica Neue" w:cs="Times New Roman"/>
        </w:rPr>
        <w:t xml:space="preserve"> If a user changes account info how will their friends connect with you, will they have to reconnect or what? This is unclear and needs to be explained or changed. </w:t>
      </w:r>
      <w:r>
        <w:t>DAN/CHRIS/JAMES.</w:t>
      </w:r>
    </w:p>
    <w:p w:rsidR="00272A98" w:rsidRDefault="00272A98" w:rsidP="00272A98">
      <w:pPr>
        <w:pStyle w:val="ListParagraph"/>
        <w:numPr>
          <w:ilvl w:val="0"/>
          <w:numId w:val="3"/>
        </w:numPr>
      </w:pPr>
      <w:r>
        <w:t xml:space="preserve">Our homepage/Friend List tests are too brief. Think it was originally Felix who was given this task. </w:t>
      </w:r>
      <w:proofErr w:type="gramStart"/>
      <w:r>
        <w:t>Me</w:t>
      </w:r>
      <w:proofErr w:type="gramEnd"/>
      <w:r>
        <w:t xml:space="preserve"> and Amy need to know more information about this so we can improve it.</w:t>
      </w:r>
      <w:r w:rsidR="00302E7C">
        <w:t xml:space="preserve"> FELIX </w:t>
      </w:r>
      <w:proofErr w:type="gramStart"/>
      <w:r w:rsidR="00302E7C">
        <w:t>and ???</w:t>
      </w:r>
      <w:proofErr w:type="gramEnd"/>
    </w:p>
    <w:p w:rsidR="00272A98" w:rsidRPr="00054C53" w:rsidRDefault="00714074" w:rsidP="00272A98">
      <w:pPr>
        <w:pStyle w:val="ListParagraph"/>
        <w:numPr>
          <w:ilvl w:val="0"/>
          <w:numId w:val="3"/>
        </w:numPr>
      </w:pPr>
      <w:r>
        <w:t>Bernie suggested we have a few unnecessary tests but did not identify which ones. I think this will require us all to sit down and to go through each test individually to ensure it is absolutely necessary.</w:t>
      </w:r>
      <w:r w:rsidR="00302E7C">
        <w:t xml:space="preserve"> GROUP MEETING</w:t>
      </w:r>
    </w:p>
    <w:p w:rsidR="00054C53" w:rsidRDefault="00054C53" w:rsidP="00054C53">
      <w:pPr>
        <w:pStyle w:val="ListParagraph"/>
      </w:pPr>
    </w:p>
    <w:sectPr w:rsidR="00054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55991"/>
    <w:multiLevelType w:val="hybridMultilevel"/>
    <w:tmpl w:val="9F10C8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B7126E"/>
    <w:multiLevelType w:val="hybridMultilevel"/>
    <w:tmpl w:val="CD086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CA7FFC"/>
    <w:multiLevelType w:val="hybridMultilevel"/>
    <w:tmpl w:val="095A05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0F"/>
    <w:rsid w:val="00013867"/>
    <w:rsid w:val="0002124D"/>
    <w:rsid w:val="00054C53"/>
    <w:rsid w:val="0016562A"/>
    <w:rsid w:val="00272A98"/>
    <w:rsid w:val="00302E7C"/>
    <w:rsid w:val="0036530F"/>
    <w:rsid w:val="003D7FFE"/>
    <w:rsid w:val="004B2D1C"/>
    <w:rsid w:val="004D4D8F"/>
    <w:rsid w:val="005361E3"/>
    <w:rsid w:val="00714074"/>
    <w:rsid w:val="008F696B"/>
    <w:rsid w:val="00D15B07"/>
    <w:rsid w:val="00E6050A"/>
    <w:rsid w:val="00E8328C"/>
    <w:rsid w:val="00F77014"/>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0F"/>
    <w:pPr>
      <w:ind w:left="720"/>
      <w:contextualSpacing/>
    </w:pPr>
  </w:style>
  <w:style w:type="paragraph" w:styleId="NormalWeb">
    <w:name w:val="Normal (Web)"/>
    <w:basedOn w:val="Normal"/>
    <w:uiPriority w:val="99"/>
    <w:semiHidden/>
    <w:unhideWhenUsed/>
    <w:rsid w:val="00F770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0F"/>
    <w:pPr>
      <w:ind w:left="720"/>
      <w:contextualSpacing/>
    </w:pPr>
  </w:style>
  <w:style w:type="paragraph" w:styleId="NormalWeb">
    <w:name w:val="Normal (Web)"/>
    <w:basedOn w:val="Normal"/>
    <w:uiPriority w:val="99"/>
    <w:semiHidden/>
    <w:unhideWhenUsed/>
    <w:rsid w:val="00F77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B58A59B9.dotm</Template>
  <TotalTime>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2</cp:revision>
  <dcterms:created xsi:type="dcterms:W3CDTF">2013-01-29T13:30:00Z</dcterms:created>
  <dcterms:modified xsi:type="dcterms:W3CDTF">2013-01-29T13:30:00Z</dcterms:modified>
</cp:coreProperties>
</file>